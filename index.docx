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6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80"/>
        <w:gridCol w:w="926"/>
        <w:gridCol w:w="3692"/>
        <w:gridCol w:w="709"/>
        <w:gridCol w:w="992"/>
        <w:gridCol w:w="2835"/>
        <w:gridCol w:w="328"/>
      </w:tblGrid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kodas</w:t>
            </w:r>
            <w:proofErr w:type="spellEnd"/>
          </w:p>
        </w:tc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pavadinimas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revizija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Pastabos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sz w:val="20"/>
                  <w:szCs w:val="20"/>
                </w:rPr>
                <w:t>EKS NIS 600x300x370 36kW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F3DF5D" wp14:editId="69CCB325">
                  <wp:extent cx="133350" cy="133350"/>
                  <wp:effectExtent l="0" t="0" r="0" b="0"/>
                  <wp:docPr id="1" name="Picture 56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6D0193C4" wp14:editId="708EB3AC">
                  <wp:extent cx="152400" cy="114300"/>
                  <wp:effectExtent l="0" t="0" r="0" b="0"/>
                  <wp:docPr id="2" name="Picture 5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18+18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sz w:val="20"/>
                  <w:szCs w:val="20"/>
                </w:rPr>
                <w:t>EKS NIS 600x300x520 36kW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D8FB5DC" wp14:editId="7D4093CE">
                  <wp:extent cx="133350" cy="133350"/>
                  <wp:effectExtent l="0" t="0" r="0" b="0"/>
                  <wp:docPr id="3" name="Picture 5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17352B4" wp14:editId="30388973">
                  <wp:extent cx="152400" cy="114300"/>
                  <wp:effectExtent l="0" t="0" r="0" b="0"/>
                  <wp:docPr id="4" name="Picture 5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18+18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sz w:val="20"/>
                  <w:szCs w:val="20"/>
                </w:rPr>
                <w:t>EKS NV 600x300x520 36kW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3FDD440" wp14:editId="3BC45C10">
                  <wp:extent cx="133350" cy="133350"/>
                  <wp:effectExtent l="0" t="0" r="0" b="0"/>
                  <wp:docPr id="5" name="Picture 34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70CB038" wp14:editId="3CD14F74">
                  <wp:extent cx="152400" cy="114300"/>
                  <wp:effectExtent l="0" t="0" r="0" b="0"/>
                  <wp:docPr id="6" name="Picture 38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18+18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sz w:val="20"/>
                  <w:szCs w:val="20"/>
                </w:rPr>
                <w:t>EKS NIS 350x250x370 3kW 2f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E1D966" wp14:editId="275E0A1A">
                  <wp:extent cx="133350" cy="133350"/>
                  <wp:effectExtent l="0" t="0" r="0" b="0"/>
                  <wp:docPr id="7" name="Picture 60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5DB65E70" wp14:editId="3851C41B">
                  <wp:extent cx="152400" cy="114300"/>
                  <wp:effectExtent l="0" t="0" r="0" b="0"/>
                  <wp:docPr id="8" name="Picture 61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sz w:val="20"/>
                  <w:szCs w:val="20"/>
                </w:rPr>
                <w:t>EKS NIS 400x300x370 4kW 2f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DD1C59" wp14:editId="44954252">
                  <wp:extent cx="133350" cy="133350"/>
                  <wp:effectExtent l="0" t="0" r="0" b="0"/>
                  <wp:docPr id="9" name="Picture 58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D1E2246" wp14:editId="7815B324">
                  <wp:extent cx="152400" cy="114300"/>
                  <wp:effectExtent l="0" t="0" r="0" b="0"/>
                  <wp:docPr id="10" name="Picture 59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27" w:history="1">
              <w:r>
                <w:rPr>
                  <w:rStyle w:val="Hyperlink"/>
                  <w:sz w:val="20"/>
                  <w:szCs w:val="20"/>
                </w:rPr>
                <w:t>EKS NIS 600x400x370 6kW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3865281" wp14:editId="03180465">
                  <wp:extent cx="133350" cy="133350"/>
                  <wp:effectExtent l="0" t="0" r="0" b="0"/>
                  <wp:docPr id="11" name="Picture 49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4B6D4EF6" wp14:editId="3B7B1D05">
                  <wp:extent cx="152400" cy="114300"/>
                  <wp:effectExtent l="0" t="0" r="0" b="0"/>
                  <wp:docPr id="12" name="Picture 5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31" w:history="1">
              <w:r>
                <w:rPr>
                  <w:rStyle w:val="Hyperlink"/>
                  <w:sz w:val="20"/>
                  <w:szCs w:val="20"/>
                </w:rPr>
                <w:t>EKS NIS 700x400x370 30kW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1517A3" wp14:editId="2D38CBB7">
                  <wp:extent cx="133350" cy="133350"/>
                  <wp:effectExtent l="0" t="0" r="0" b="0"/>
                  <wp:docPr id="13" name="Picture 40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6EBFCED" wp14:editId="5652FAF2">
                  <wp:extent cx="152400" cy="114300"/>
                  <wp:effectExtent l="0" t="0" r="0" b="0"/>
                  <wp:docPr id="14" name="Picture 42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12+18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35" w:history="1">
              <w:r>
                <w:rPr>
                  <w:rStyle w:val="Hyperlink"/>
                  <w:sz w:val="20"/>
                  <w:szCs w:val="20"/>
                </w:rPr>
                <w:t>EKA NV 100 0.9kW 1f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871F0A7" wp14:editId="562A0F3B">
                  <wp:extent cx="133350" cy="133350"/>
                  <wp:effectExtent l="0" t="0" r="0" b="0"/>
                  <wp:docPr id="15" name="Picture 72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6973F19" wp14:editId="135C74CE">
                  <wp:extent cx="152400" cy="114300"/>
                  <wp:effectExtent l="0" t="0" r="0" b="0"/>
                  <wp:docPr id="16" name="Picture 73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sz w:val="20"/>
                  <w:szCs w:val="20"/>
                </w:rPr>
                <w:t>EKA NV 150 1.8kW 1f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F9CAB1" wp14:editId="75E1C98E">
                  <wp:extent cx="133350" cy="133350"/>
                  <wp:effectExtent l="0" t="0" r="0" b="0"/>
                  <wp:docPr id="17" name="Picture 7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1FE43F2" wp14:editId="42818264">
                  <wp:extent cx="152400" cy="114300"/>
                  <wp:effectExtent l="0" t="0" r="0" b="0"/>
                  <wp:docPr id="18" name="Picture 71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43" w:history="1">
              <w:r>
                <w:rPr>
                  <w:rStyle w:val="Hyperlink"/>
                  <w:sz w:val="20"/>
                  <w:szCs w:val="20"/>
                </w:rPr>
                <w:t>EKA NV 200 2.4kW 1f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740A52" wp14:editId="67BCDD61">
                  <wp:extent cx="133350" cy="133350"/>
                  <wp:effectExtent l="0" t="0" r="0" b="0"/>
                  <wp:docPr id="19" name="Picture 68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5385BA2A" wp14:editId="4C43B4A0">
                  <wp:extent cx="152400" cy="114300"/>
                  <wp:effectExtent l="0" t="0" r="0" b="0"/>
                  <wp:docPr id="20" name="Picture 69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47" w:history="1">
              <w:r>
                <w:rPr>
                  <w:rStyle w:val="Hyperlink"/>
                  <w:sz w:val="20"/>
                  <w:szCs w:val="20"/>
                </w:rPr>
                <w:t>EKA NV 250 3.0kW 1f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753005" wp14:editId="16C01E1D">
                  <wp:extent cx="133350" cy="133350"/>
                  <wp:effectExtent l="0" t="0" r="0" b="0"/>
                  <wp:docPr id="21" name="Picture 66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63500065" wp14:editId="0F2C15EF">
                  <wp:extent cx="152400" cy="114300"/>
                  <wp:effectExtent l="0" t="0" r="0" b="0"/>
                  <wp:docPr id="22" name="Picture 67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51" w:history="1">
              <w:r>
                <w:rPr>
                  <w:rStyle w:val="Hyperlink"/>
                  <w:sz w:val="20"/>
                  <w:szCs w:val="20"/>
                </w:rPr>
                <w:t>EKA NV 355 3.0kW 1f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952333D" wp14:editId="51847497">
                  <wp:extent cx="133350" cy="133350"/>
                  <wp:effectExtent l="0" t="0" r="0" b="0"/>
                  <wp:docPr id="23" name="Picture 64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61799EFE" wp14:editId="11D563D2">
                  <wp:extent cx="152400" cy="114300"/>
                  <wp:effectExtent l="0" t="0" r="0" b="0"/>
                  <wp:docPr id="24" name="Picture 65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55" w:history="1">
              <w:r>
                <w:rPr>
                  <w:rStyle w:val="Hyperlink"/>
                  <w:sz w:val="20"/>
                  <w:szCs w:val="20"/>
                </w:rPr>
                <w:t>EKA NV/PS 160 0.6kW 1f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633832" wp14:editId="736FA5E3">
                  <wp:extent cx="152400" cy="114300"/>
                  <wp:effectExtent l="0" t="0" r="0" b="0"/>
                  <wp:docPr id="25" name="Picture 63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57" w:history="1">
              <w:r>
                <w:rPr>
                  <w:rStyle w:val="Hyperlink"/>
                  <w:sz w:val="20"/>
                  <w:szCs w:val="20"/>
                </w:rPr>
                <w:t>EKA NV/PTC 160 0.6kW 1f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3BD97F" wp14:editId="1C13A37F">
                  <wp:extent cx="152400" cy="114300"/>
                  <wp:effectExtent l="0" t="0" r="0" b="0"/>
                  <wp:docPr id="26" name="Picture 62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59" w:history="1">
              <w:r>
                <w:rPr>
                  <w:rStyle w:val="Hyperlink"/>
                  <w:sz w:val="20"/>
                  <w:szCs w:val="20"/>
                </w:rPr>
                <w:t>EKA NI 250 3.0kW 1f PTC2NTC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874081E" wp14:editId="56683D97">
                  <wp:extent cx="133350" cy="133350"/>
                  <wp:effectExtent l="0" t="0" r="0" b="0"/>
                  <wp:docPr id="27" name="Picture 75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80FA9C3" wp14:editId="0BF08ADD">
                  <wp:extent cx="152400" cy="114300"/>
                  <wp:effectExtent l="0" t="0" r="0" b="0"/>
                  <wp:docPr id="28" name="Picture 11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Pr="003676B7" w:rsidRDefault="00E16484" w:rsidP="00E16484">
            <w:pPr>
              <w:spacing w:after="0" w:line="240" w:lineRule="auto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63" w:history="1">
              <w:r>
                <w:rPr>
                  <w:rStyle w:val="Hyperlink"/>
                  <w:sz w:val="20"/>
                  <w:szCs w:val="20"/>
                </w:rPr>
                <w:t>EKA NI 250 3.0</w:t>
              </w:r>
              <w:r>
                <w:rPr>
                  <w:rStyle w:val="Hyperlink"/>
                  <w:sz w:val="20"/>
                  <w:szCs w:val="20"/>
                </w:rPr>
                <w:t>k</w:t>
              </w:r>
              <w:r>
                <w:rPr>
                  <w:rStyle w:val="Hyperlink"/>
                  <w:sz w:val="20"/>
                  <w:szCs w:val="20"/>
                </w:rPr>
                <w:t>W 3f PTC2NTC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0BFEDA" wp14:editId="353CBE5F">
                  <wp:extent cx="133350" cy="133350"/>
                  <wp:effectExtent l="0" t="0" r="0" b="0"/>
                  <wp:docPr id="41" name="Picture 75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6601FCB" wp14:editId="60B0B46B">
                  <wp:extent cx="152400" cy="114300"/>
                  <wp:effectExtent l="0" t="0" r="0" b="0"/>
                  <wp:docPr id="42" name="Picture 11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Pr="003676B7" w:rsidRDefault="00E16484" w:rsidP="00E16484">
            <w:pPr>
              <w:spacing w:after="0" w:line="240" w:lineRule="auto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65" w:history="1">
              <w:r>
                <w:rPr>
                  <w:rStyle w:val="Hyperlink"/>
                  <w:sz w:val="20"/>
                  <w:szCs w:val="20"/>
                </w:rPr>
                <w:t>EKA NI 400 9.0kW 3f PTC2NTC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064881" wp14:editId="6A1882AF">
                  <wp:extent cx="133350" cy="133350"/>
                  <wp:effectExtent l="0" t="0" r="0" b="0"/>
                  <wp:docPr id="43" name="Picture 75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495A5D4C" wp14:editId="2ABA11C4">
                  <wp:extent cx="152400" cy="114300"/>
                  <wp:effectExtent l="0" t="0" r="0" b="0"/>
                  <wp:docPr id="44" name="Picture 11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Pr="003676B7" w:rsidRDefault="00E16484" w:rsidP="00E16484">
            <w:pPr>
              <w:spacing w:after="0" w:line="240" w:lineRule="auto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67" w:history="1">
              <w:r>
                <w:rPr>
                  <w:rStyle w:val="Hyperlink"/>
                  <w:sz w:val="20"/>
                  <w:szCs w:val="20"/>
                </w:rPr>
                <w:t>EKA NI 500 12kW 3f PTC2NTC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F4847EC" wp14:editId="52FBF9A8">
                  <wp:extent cx="133350" cy="133350"/>
                  <wp:effectExtent l="0" t="0" r="0" b="0"/>
                  <wp:docPr id="45" name="Picture 75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7A58277" wp14:editId="138AE04E">
                  <wp:extent cx="152400" cy="114300"/>
                  <wp:effectExtent l="0" t="0" r="0" b="0"/>
                  <wp:docPr id="46" name="Picture 11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70" w:history="1">
              <w:r>
                <w:rPr>
                  <w:rStyle w:val="Hyperlink"/>
                  <w:sz w:val="20"/>
                  <w:szCs w:val="20"/>
                </w:rPr>
                <w:t>SPRO MINI 3KR 6kW 45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CBD857" wp14:editId="143770CD">
                  <wp:extent cx="133350" cy="133350"/>
                  <wp:effectExtent l="0" t="0" r="0" b="0"/>
                  <wp:docPr id="29" name="Picture 3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DEF313B" wp14:editId="4C406638">
                  <wp:extent cx="152400" cy="114300"/>
                  <wp:effectExtent l="0" t="0" r="0" b="0"/>
                  <wp:docPr id="30" name="Picture 4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72" w:history="1">
              <w:r>
                <w:rPr>
                  <w:rStyle w:val="Hyperlink"/>
                  <w:sz w:val="20"/>
                  <w:szCs w:val="20"/>
                </w:rPr>
                <w:t>SPRO MINI 1KR 3kW 45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9E5E9D" wp14:editId="1FA098EF">
                  <wp:extent cx="152400" cy="114300"/>
                  <wp:effectExtent l="0" t="0" r="0" b="0"/>
                  <wp:docPr id="31" name="Picture 6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74" w:history="1">
              <w:r>
                <w:rPr>
                  <w:rStyle w:val="Hyperlink"/>
                  <w:sz w:val="20"/>
                  <w:szCs w:val="20"/>
                </w:rPr>
                <w:t>SPRO MINI 1KR 6kW 45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F17D1E0" wp14:editId="7FDB8265">
                  <wp:extent cx="152400" cy="114300"/>
                  <wp:effectExtent l="0" t="0" r="0" b="0"/>
                  <wp:docPr id="32" name="Picture 5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76" w:history="1">
              <w:r>
                <w:rPr>
                  <w:rStyle w:val="Hyperlink"/>
                  <w:sz w:val="20"/>
                  <w:szCs w:val="20"/>
                </w:rPr>
                <w:t>SPRO 3KR 57kW 45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265EFE" wp14:editId="12170B52">
                  <wp:extent cx="152400" cy="114300"/>
                  <wp:effectExtent l="0" t="0" r="0" b="0"/>
                  <wp:docPr id="33" name="Picture 8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9+12+15+21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78" w:history="1">
              <w:r>
                <w:rPr>
                  <w:rStyle w:val="Hyperlink"/>
                  <w:sz w:val="20"/>
                  <w:szCs w:val="20"/>
                </w:rPr>
                <w:t>SPRO 5KR 24kW 45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91A027D" wp14:editId="15DE23A5">
                  <wp:extent cx="152400" cy="114300"/>
                  <wp:effectExtent l="0" t="0" r="0" b="0"/>
                  <wp:docPr id="34" name="Picture 7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9+15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80" w:history="1">
              <w:r>
                <w:rPr>
                  <w:rStyle w:val="Hyperlink"/>
                  <w:sz w:val="20"/>
                  <w:szCs w:val="20"/>
                </w:rPr>
                <w:t>SPRO 10KR 33kW 45 3f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60A2731" wp14:editId="4E8E49C2">
                  <wp:extent cx="152400" cy="114300"/>
                  <wp:effectExtent l="0" t="0" r="0" b="0"/>
                  <wp:docPr id="35" name="Picture 31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15+9+9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82" w:history="1">
              <w:r>
                <w:rPr>
                  <w:rStyle w:val="Hyperlink"/>
                  <w:sz w:val="20"/>
                  <w:szCs w:val="20"/>
                </w:rPr>
                <w:t>SPRO 1075 380 120 12kW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B071D7" wp14:editId="630C2131">
                  <wp:extent cx="152400" cy="114300"/>
                  <wp:effectExtent l="0" t="0" r="0" b="0"/>
                  <wp:docPr id="36" name="Picture 32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84" w:history="1">
              <w:r>
                <w:rPr>
                  <w:rStyle w:val="Hyperlink"/>
                  <w:sz w:val="20"/>
                  <w:szCs w:val="20"/>
                </w:rPr>
                <w:t>Compact Heat 7.5kW 3x400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6237B4" wp14:editId="49FFEB9A">
                  <wp:extent cx="133350" cy="133350"/>
                  <wp:effectExtent l="0" t="0" r="0" b="0"/>
                  <wp:docPr id="37" name="Picture 9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9FE4C68" wp14:editId="2BC62D57">
                  <wp:extent cx="152400" cy="114300"/>
                  <wp:effectExtent l="0" t="0" r="0" b="0"/>
                  <wp:docPr id="38" name="Picture 10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hyperlink r:id="rId88" w:history="1">
              <w:r>
                <w:rPr>
                  <w:rStyle w:val="Hyperlink"/>
                  <w:sz w:val="20"/>
                  <w:szCs w:val="20"/>
                </w:rPr>
                <w:t>Compact Air Care 1-01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CC62A4F" wp14:editId="09521263">
                  <wp:extent cx="133350" cy="133350"/>
                  <wp:effectExtent l="0" t="0" r="0" b="0"/>
                  <wp:docPr id="39" name="Picture 1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C9812D8" wp14:editId="6117A8C1">
                  <wp:extent cx="152400" cy="114300"/>
                  <wp:effectExtent l="0" t="0" r="0" b="0"/>
                  <wp:docPr id="40" name="Picture 2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16484" w:rsidTr="00E1648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484" w:rsidRDefault="00E16484" w:rsidP="00E1648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13C15" w:rsidRDefault="00B13C15" w:rsidP="00E16484">
      <w:pPr>
        <w:rPr>
          <w:lang w:val="lt-LT"/>
        </w:rPr>
      </w:pPr>
      <w:bookmarkStart w:id="0" w:name="_GoBack"/>
      <w:bookmarkEnd w:id="0"/>
    </w:p>
    <w:sectPr w:rsidR="00B13C15" w:rsidSect="00E16484">
      <w:pgSz w:w="12240" w:h="15840"/>
      <w:pgMar w:top="851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B7"/>
    <w:rsid w:val="000C1A89"/>
    <w:rsid w:val="003676B7"/>
    <w:rsid w:val="00B13C15"/>
    <w:rsid w:val="00E1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95542-63C6-4322-9984-506E69C5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KS/NIS/EKS%20NIS%20600x300x520%2036(18+18)kW%203f/EKS%20NIS%20600x300x520%2036(18+18)kW%203f.pdf" TargetMode="External"/><Relationship Id="rId18" Type="http://schemas.openxmlformats.org/officeDocument/2006/relationships/hyperlink" Target="EKS/NV/EKS%20NV%20600x300x520%2036(18+18)kW%203f" TargetMode="External"/><Relationship Id="rId26" Type="http://schemas.openxmlformats.org/officeDocument/2006/relationships/hyperlink" Target="EKS/NIS/EKS%20NIS%20400x300x370%204kw%202f" TargetMode="External"/><Relationship Id="rId39" Type="http://schemas.openxmlformats.org/officeDocument/2006/relationships/hyperlink" Target="file:///C:\Work\HeaterProjects\EKA\NV\EKA%20NV%20150%201.8kW%201f" TargetMode="External"/><Relationship Id="rId21" Type="http://schemas.openxmlformats.org/officeDocument/2006/relationships/hyperlink" Target="EKS/NIS/EKS%20NIS%20350x250x370%203kw%202f/EKS%20NIS%20350x250x370%203kw%202f.pdf" TargetMode="External"/><Relationship Id="rId34" Type="http://schemas.openxmlformats.org/officeDocument/2006/relationships/hyperlink" Target="EKS/NIS/EKS%20NIS%20700x400x370%2030(12+18)kW%203f" TargetMode="External"/><Relationship Id="rId42" Type="http://schemas.openxmlformats.org/officeDocument/2006/relationships/hyperlink" Target="EKA/NV/EKA%20NV%20150%201.8kW%201f" TargetMode="External"/><Relationship Id="rId47" Type="http://schemas.openxmlformats.org/officeDocument/2006/relationships/hyperlink" Target="file:///C:\Work\HeaterProjects\EKA\NV\EKA%20NV%20250%203.0kW%201f" TargetMode="External"/><Relationship Id="rId50" Type="http://schemas.openxmlformats.org/officeDocument/2006/relationships/hyperlink" Target="EKA/NV/EKA%20NV%20250%203.0kW%201f" TargetMode="External"/><Relationship Id="rId55" Type="http://schemas.openxmlformats.org/officeDocument/2006/relationships/hyperlink" Target="file:///C:\Work\HeaterProjects\EKA\NV\EKA%20NV_PS%20160%200.6kW%201f" TargetMode="External"/><Relationship Id="rId63" Type="http://schemas.openxmlformats.org/officeDocument/2006/relationships/hyperlink" Target="file:///C:\Work\HeaterProjects\EKA\NI\EKA%20NI%20250%203.0kW%203f%20PTC2NTC" TargetMode="External"/><Relationship Id="rId68" Type="http://schemas.openxmlformats.org/officeDocument/2006/relationships/hyperlink" Target="file:///C:\Work\HeaterProjects\EKA\NI\EKA%20NI%20500%2012kW%203f%20PTC2NTC\EKA_NI_500_12kW_3f_PTC_2NTC_K.pdf" TargetMode="External"/><Relationship Id="rId76" Type="http://schemas.openxmlformats.org/officeDocument/2006/relationships/hyperlink" Target="file:///C:\Work\HeaterProjects\SPRO\SPRO%203KR%2057kW%2045%203f(9+12+15+21)" TargetMode="External"/><Relationship Id="rId84" Type="http://schemas.openxmlformats.org/officeDocument/2006/relationships/hyperlink" Target="file:///C:\Work\HeaterProjects\SW\Compact%20Heat%207.5kW%203x400" TargetMode="External"/><Relationship Id="rId89" Type="http://schemas.openxmlformats.org/officeDocument/2006/relationships/hyperlink" Target="file:///C:\Work\HeaterProjects\SW\Compact%20Air%20Care%201-01\Compact%20Air%20Care%201-01.pdf" TargetMode="External"/><Relationship Id="rId7" Type="http://schemas.openxmlformats.org/officeDocument/2006/relationships/hyperlink" Target="EKS/NIS/EKS%20NIS%20600x300x370%2036(18+18)kW%203f/EKS%20NIS%20600x300x370%2036(18+18)kW%203f.pdf" TargetMode="External"/><Relationship Id="rId71" Type="http://schemas.openxmlformats.org/officeDocument/2006/relationships/hyperlink" Target="SPRO/SPRO%20MINI%203KR%206kW%2045%203f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Work\HeaterProjects\EKS\NV\EKS%20NV%20600x300x520%2036(18+18)kW%203f\EKS%20NV%20600x300x520%2036(18+18)kW%203f.pdf" TargetMode="External"/><Relationship Id="rId29" Type="http://schemas.openxmlformats.org/officeDocument/2006/relationships/hyperlink" Target="EKS/NIS/EKS%20NIS%20600x400x370%206kW%203f/EKS%20NIS%20600x400x370%206kW%203f.pdf" TargetMode="External"/><Relationship Id="rId11" Type="http://schemas.openxmlformats.org/officeDocument/2006/relationships/hyperlink" Target="file:///C:\Work\HeaterProjects\EKS\NIS\EKS%20NIS%20600x300x520%2036(18+18)kW%203f" TargetMode="External"/><Relationship Id="rId24" Type="http://schemas.openxmlformats.org/officeDocument/2006/relationships/hyperlink" Target="file:///C:\Work\HeaterProjects\EKS\NIS\EKS%20NIS%20400x300x370%204kw%202f\EKS%20NIS%20400x300x370%204kw%202f.pdf" TargetMode="External"/><Relationship Id="rId32" Type="http://schemas.openxmlformats.org/officeDocument/2006/relationships/hyperlink" Target="file:///C:\Work\HeaterProjects\EKS\NIS\EKS%20NIS%20700x400x370%2030(12+18)kW%203f\EKS%20NIS%20700x400x370%2030(12+18)kW%203f.pdf" TargetMode="External"/><Relationship Id="rId37" Type="http://schemas.openxmlformats.org/officeDocument/2006/relationships/hyperlink" Target="EKA/NV/EKA%20NV%20100%200.9kW%201f/EKA%20NV%20100%200.9kW%201f.pdf" TargetMode="External"/><Relationship Id="rId40" Type="http://schemas.openxmlformats.org/officeDocument/2006/relationships/hyperlink" Target="file:///C:\Work\HeaterProjects\EKA\NV\EKA%20NV%20150%201.8kW%201f\EKA%20NV%20150%201.8kW%201f.pdf" TargetMode="External"/><Relationship Id="rId45" Type="http://schemas.openxmlformats.org/officeDocument/2006/relationships/hyperlink" Target="EKA/NV/EKA%20NV%20200%202.4kW%201f/EKA%20NV%20200%202.4kW%201f.pdf" TargetMode="External"/><Relationship Id="rId53" Type="http://schemas.openxmlformats.org/officeDocument/2006/relationships/hyperlink" Target="EKA/NV/EKA%20NV%20355%203.0kW%201f/EKA%20NV%20355%203.0kW%201f.pdf" TargetMode="External"/><Relationship Id="rId58" Type="http://schemas.openxmlformats.org/officeDocument/2006/relationships/hyperlink" Target="EKA/NV/EKA%20NV_PTC%20160%200.6kW%201f" TargetMode="External"/><Relationship Id="rId66" Type="http://schemas.openxmlformats.org/officeDocument/2006/relationships/hyperlink" Target="file:///C:\Work\HeaterProjects\EKA\NI\EKA%20NI%20400%209.0kW%203f%20PTC2NTC\EKA_NI_400_9.0kW_3f_PTC_2NTC_K.pdf" TargetMode="External"/><Relationship Id="rId74" Type="http://schemas.openxmlformats.org/officeDocument/2006/relationships/hyperlink" Target="file:///C:\Work\HeaterProjects\SPRO\SPRO%20MINI%201KR%206kW%2045%203f" TargetMode="External"/><Relationship Id="rId79" Type="http://schemas.openxmlformats.org/officeDocument/2006/relationships/hyperlink" Target="SPRO/SPRO%205KR%2024kW%2045%203f(9+15)" TargetMode="External"/><Relationship Id="rId87" Type="http://schemas.openxmlformats.org/officeDocument/2006/relationships/hyperlink" Target="SW/Compact%20Heat%207.5kW%203x400" TargetMode="External"/><Relationship Id="rId5" Type="http://schemas.openxmlformats.org/officeDocument/2006/relationships/hyperlink" Target="file:///C:\Work\HeaterProjects\EKS\NIS\EKS%20NIS%20600x300x370%2036(18+18)kW%203f" TargetMode="External"/><Relationship Id="rId61" Type="http://schemas.openxmlformats.org/officeDocument/2006/relationships/hyperlink" Target="SPRO/SPRO%20MINI%203KR%206kW%2045%203f/SPRO%20MINI%203KR-6kW-45-3f.pdf" TargetMode="External"/><Relationship Id="rId82" Type="http://schemas.openxmlformats.org/officeDocument/2006/relationships/hyperlink" Target="file:///C:\Work\HeaterProjects\SPRO\SPRO%201075%20380%20120%2012kW%20400V" TargetMode="External"/><Relationship Id="rId90" Type="http://schemas.openxmlformats.org/officeDocument/2006/relationships/hyperlink" Target="SW/Compact%20Air%20Care%201-01/Compact%20Air%20Care%201-01.pdf" TargetMode="External"/><Relationship Id="rId19" Type="http://schemas.openxmlformats.org/officeDocument/2006/relationships/hyperlink" Target="file:///C:\Work\HeaterProjects\EKS\NIS\EKS%20NIS%20350x250x370%203kw%202f" TargetMode="External"/><Relationship Id="rId14" Type="http://schemas.openxmlformats.org/officeDocument/2006/relationships/hyperlink" Target="EKS/NIS/EKS%20NIS%20600x300x520%2036(18+18)kW%203f" TargetMode="External"/><Relationship Id="rId22" Type="http://schemas.openxmlformats.org/officeDocument/2006/relationships/hyperlink" Target="EKS/NIS/EKS%20NIS%20350x250x370%203kw%202f" TargetMode="External"/><Relationship Id="rId27" Type="http://schemas.openxmlformats.org/officeDocument/2006/relationships/hyperlink" Target="file:///C:\Work\HeaterProjects\EKS\NIS\EKS%20NIS%20600x400x370%206kW%203f" TargetMode="External"/><Relationship Id="rId30" Type="http://schemas.openxmlformats.org/officeDocument/2006/relationships/hyperlink" Target="EKS/NIS/EKS%20NIS%20600x400x370%206kW%203f" TargetMode="External"/><Relationship Id="rId35" Type="http://schemas.openxmlformats.org/officeDocument/2006/relationships/hyperlink" Target="file:///C:\Work\HeaterProjects\EKA\NV\EKA%20NV%20100%200.9kW%201f" TargetMode="External"/><Relationship Id="rId43" Type="http://schemas.openxmlformats.org/officeDocument/2006/relationships/hyperlink" Target="file:///C:\Work\HeaterProjects\EKA\NV\EKA%20NV%20200%202.4kW%201f" TargetMode="External"/><Relationship Id="rId48" Type="http://schemas.openxmlformats.org/officeDocument/2006/relationships/hyperlink" Target="file:///C:\Work\HeaterProjects\EKA\NV\EKA%20NV%20250%203.0kW%201f\EKA%20NV%20250%203.0kW%201f.pdf" TargetMode="External"/><Relationship Id="rId56" Type="http://schemas.openxmlformats.org/officeDocument/2006/relationships/hyperlink" Target="EKA/NV/EKA%20NV_PS%20160%200.6kW%201f" TargetMode="External"/><Relationship Id="rId64" Type="http://schemas.openxmlformats.org/officeDocument/2006/relationships/hyperlink" Target="file:///C:\Work\HeaterProjects\EKA\NI\EKA%20NI%20250%203.0kW%203f%20PTC2NTC\EKA_NI_250_3.0kW_3f_PTC_2NTC_K.pdf" TargetMode="External"/><Relationship Id="rId69" Type="http://schemas.openxmlformats.org/officeDocument/2006/relationships/hyperlink" Target="file:///C:\Work\HeaterProjects\EKA\NI\EKA%20NI%20500%2012kW%203f%20PTC2NTC" TargetMode="External"/><Relationship Id="rId77" Type="http://schemas.openxmlformats.org/officeDocument/2006/relationships/hyperlink" Target="SPRO/SPRO%203KR%2057kW%2045%203f(9+12+15+21)" TargetMode="External"/><Relationship Id="rId8" Type="http://schemas.openxmlformats.org/officeDocument/2006/relationships/image" Target="media/image1.jpg"/><Relationship Id="rId51" Type="http://schemas.openxmlformats.org/officeDocument/2006/relationships/hyperlink" Target="file:///C:\Work\HeaterProjects\EKA\NV\EKA%20NV%20355%203.0kW%201f" TargetMode="External"/><Relationship Id="rId72" Type="http://schemas.openxmlformats.org/officeDocument/2006/relationships/hyperlink" Target="file:///C:\Work\HeaterProjects\SPRO\SPRO%20MINI%201KR%203kW%2045%203f" TargetMode="External"/><Relationship Id="rId80" Type="http://schemas.openxmlformats.org/officeDocument/2006/relationships/hyperlink" Target="file:///C:\Work\HeaterProjects\SPRO\SPRO%2010KR%2033kW%2045%203f(15+9+9)" TargetMode="External"/><Relationship Id="rId85" Type="http://schemas.openxmlformats.org/officeDocument/2006/relationships/hyperlink" Target="file:///C:\Work\HeaterProjects\SW\Compact%20Heat%207.5kW%203x400\Compact%20Heat%207.5kW%203x400.pdf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Work\HeaterProjects\EKS\NIS\EKS%20NIS%20600x300x520%2036(18+18)kW%203f\EKS%20NIS%20600x300x520%2036(18+18)kW%203f.pdf" TargetMode="External"/><Relationship Id="rId17" Type="http://schemas.openxmlformats.org/officeDocument/2006/relationships/hyperlink" Target="EKS/NV/EKS%20NV%20600x300x520%2036(18+18)kW%203f/EKS%20NV%20600x300x520%2036(18+18)kW%203f.pdf" TargetMode="External"/><Relationship Id="rId25" Type="http://schemas.openxmlformats.org/officeDocument/2006/relationships/hyperlink" Target="EKS/NIS/EKS%20NIS%20400x300x370%204kw%202f/EKS%20NIS%20400x300x370%204kw%202f.pdf" TargetMode="External"/><Relationship Id="rId33" Type="http://schemas.openxmlformats.org/officeDocument/2006/relationships/hyperlink" Target="EKS/NIS/EKS%20NIS%20700x400x370%2030(12+18)kW%203f/EKS%20NIS%20700x400x370%2030(12+18)kW%203f.pdf" TargetMode="External"/><Relationship Id="rId38" Type="http://schemas.openxmlformats.org/officeDocument/2006/relationships/hyperlink" Target="EKA/NV/EKA%20NV%20100%200.9kW%201f" TargetMode="External"/><Relationship Id="rId46" Type="http://schemas.openxmlformats.org/officeDocument/2006/relationships/hyperlink" Target="EKA/NV/EKA%20NV%20200%202.4kW%201f" TargetMode="External"/><Relationship Id="rId59" Type="http://schemas.openxmlformats.org/officeDocument/2006/relationships/hyperlink" Target="file:///C:\Work\HeaterProjects\EKA\NI\EKA%20NI%20250%203.0kW%201f%20PTC2NTC" TargetMode="External"/><Relationship Id="rId67" Type="http://schemas.openxmlformats.org/officeDocument/2006/relationships/hyperlink" Target="file:///C:\Work\HeaterProjects\EKA\NI\EKA%20NI%20250%203.0kW%203f%20PTC2NTC" TargetMode="External"/><Relationship Id="rId20" Type="http://schemas.openxmlformats.org/officeDocument/2006/relationships/hyperlink" Target="file:///C:\Work\HeaterProjects\EKS\NIS\EKS%20NIS%20350x250x370%203kw%202f\EKS%20NIS%20350x250x370%203kw%202f.pdf" TargetMode="External"/><Relationship Id="rId41" Type="http://schemas.openxmlformats.org/officeDocument/2006/relationships/hyperlink" Target="EKA/NV/EKA%20NV%20150%201.8kW%201f/EKA%20NV%20150%201.8kW%201f.pdf" TargetMode="External"/><Relationship Id="rId54" Type="http://schemas.openxmlformats.org/officeDocument/2006/relationships/hyperlink" Target="EKA/NV/EKA%20NV%20355%203.0kW%201f" TargetMode="External"/><Relationship Id="rId62" Type="http://schemas.openxmlformats.org/officeDocument/2006/relationships/hyperlink" Target="EKA/NI/EKA%20NI%20250%203.0kW%201f%20PTC2NTC" TargetMode="External"/><Relationship Id="rId70" Type="http://schemas.openxmlformats.org/officeDocument/2006/relationships/hyperlink" Target="file:///C:\Work\HeaterProjects\SPRO\SPRO%20MINI%203KR%206kW%2045%203f" TargetMode="External"/><Relationship Id="rId75" Type="http://schemas.openxmlformats.org/officeDocument/2006/relationships/hyperlink" Target="SPRO/SPRO%20MINI%201KR%206kW%2045%203f" TargetMode="External"/><Relationship Id="rId83" Type="http://schemas.openxmlformats.org/officeDocument/2006/relationships/hyperlink" Target="SPRO/SPRO%201075%20380%20120%2012kW%20400V" TargetMode="External"/><Relationship Id="rId88" Type="http://schemas.openxmlformats.org/officeDocument/2006/relationships/hyperlink" Target="file:///C:\Work\HeaterProjects\SW\Compact%20Air%20Care%201-01" TargetMode="External"/><Relationship Id="rId91" Type="http://schemas.openxmlformats.org/officeDocument/2006/relationships/hyperlink" Target="SW/Compact%20Air%20Care%201-0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Work\HeaterProjects\EKS\NIS\EKS%20NIS%20600x300x370%2036(18+18)kW%203f\EKS%20NIS%20600x300x370%2036(18+18)kW%203f.pdf" TargetMode="External"/><Relationship Id="rId15" Type="http://schemas.openxmlformats.org/officeDocument/2006/relationships/hyperlink" Target="file:///C:\Work\HeaterProjects\EKS\NV\EKS%20NV%20600x300x520%2036(18+18)kW%203f" TargetMode="External"/><Relationship Id="rId23" Type="http://schemas.openxmlformats.org/officeDocument/2006/relationships/hyperlink" Target="file:///C:\Work\HeaterProjects\EKS\NIS\EKS%20NIS%20400x300x370%204kw%202f" TargetMode="External"/><Relationship Id="rId28" Type="http://schemas.openxmlformats.org/officeDocument/2006/relationships/hyperlink" Target="file:///C:\Work\HeaterProjects\EKS\NIS\EKS%20NIS%20600x400x370%206kW%203f\EKS%20NIS%20600x400x370%206kW%203f.pdf" TargetMode="External"/><Relationship Id="rId36" Type="http://schemas.openxmlformats.org/officeDocument/2006/relationships/hyperlink" Target="file:///C:\Work\HeaterProjects\EKA\NV\EKA%20NV%20100%200.9kW%201f\EKA%20NV%20100%200.9kW%201f.pdf" TargetMode="External"/><Relationship Id="rId49" Type="http://schemas.openxmlformats.org/officeDocument/2006/relationships/hyperlink" Target="EKA/NV/EKA%20NV%20250%203.0kW%201f/EKA%20NV%20250%203.0kW%201f.pdf" TargetMode="External"/><Relationship Id="rId57" Type="http://schemas.openxmlformats.org/officeDocument/2006/relationships/hyperlink" Target="file:///C:\Work\HeaterProjects\EKA\NV\EKA%20NV_PTC%20160%200.6kW%201f" TargetMode="External"/><Relationship Id="rId10" Type="http://schemas.openxmlformats.org/officeDocument/2006/relationships/image" Target="media/image2.jpeg"/><Relationship Id="rId31" Type="http://schemas.openxmlformats.org/officeDocument/2006/relationships/hyperlink" Target="file:///C:\Work\HeaterProjects\EKS\NIS\EKS%20NIS%20700x400x370%2030(12+18)kW%203f" TargetMode="External"/><Relationship Id="rId44" Type="http://schemas.openxmlformats.org/officeDocument/2006/relationships/hyperlink" Target="file:///C:\Work\HeaterProjects\EKA\NV\EKA%20NV%20200%202.4kW%201f\EKA%20NV%20200%202.4kW%201f.pdf" TargetMode="External"/><Relationship Id="rId52" Type="http://schemas.openxmlformats.org/officeDocument/2006/relationships/hyperlink" Target="file:///C:\Work\HeaterProjects\EKA\NV\EKA%20NV%20355%203.0kW%201f\EKA%20NV%20355%203.0kW%201f.pdf" TargetMode="External"/><Relationship Id="rId60" Type="http://schemas.openxmlformats.org/officeDocument/2006/relationships/hyperlink" Target="file:///C:\Work\HeaterProjects\SPRO\SPRO%20MINI%203KR%206kW%2045%203f\SPRO%20MINI%203KR-6kW-45-3f.pdf" TargetMode="External"/><Relationship Id="rId65" Type="http://schemas.openxmlformats.org/officeDocument/2006/relationships/hyperlink" Target="file:///C:\Work\HeaterProjects\EKA\NI\EKA%20NI%20400%209.0kW%203f%20PTC2NTC" TargetMode="External"/><Relationship Id="rId73" Type="http://schemas.openxmlformats.org/officeDocument/2006/relationships/hyperlink" Target="SPRO/SPRO%20MINI%201KR%203kW%2045%203f" TargetMode="External"/><Relationship Id="rId78" Type="http://schemas.openxmlformats.org/officeDocument/2006/relationships/hyperlink" Target="file:///C:\Work\HeaterProjects\SPRO\SPRO%205KR%2024kW%2045%203f(9+15)" TargetMode="External"/><Relationship Id="rId81" Type="http://schemas.openxmlformats.org/officeDocument/2006/relationships/hyperlink" Target="SPRO/SPRO%2010KR%2033kW%2045%203f(15+9+9)" TargetMode="External"/><Relationship Id="rId86" Type="http://schemas.openxmlformats.org/officeDocument/2006/relationships/hyperlink" Target="SW/Compact%20Heat%207.5kW%203x400/Compact%20Heat%207.5kW%203x40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KS/NIS/EKS%20NIS%20600x300x370%2036(18+18)kW%203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B5F90-C8F2-4817-8B3A-8337E8D3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Ponomarchuk</dc:creator>
  <cp:keywords/>
  <dc:description/>
  <cp:lastModifiedBy>Alexander Ponomarchuk</cp:lastModifiedBy>
  <cp:revision>3</cp:revision>
  <cp:lastPrinted>2019-05-27T06:35:00Z</cp:lastPrinted>
  <dcterms:created xsi:type="dcterms:W3CDTF">2019-06-03T11:12:00Z</dcterms:created>
  <dcterms:modified xsi:type="dcterms:W3CDTF">2019-06-03T11:13:00Z</dcterms:modified>
</cp:coreProperties>
</file>